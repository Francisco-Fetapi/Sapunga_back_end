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343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A primeira tabela representa a tabela de layout de informações de contato. A segunda tabela é a tabela de objetivo"/>
      </w:tblPr>
      <w:tblGrid>
        <w:gridCol w:w="5029"/>
        <w:gridCol w:w="3847"/>
      </w:tblGrid>
      <w:tr w:rsidR="007A0F44" w:rsidRPr="0080089F" w:rsidTr="00AB29EA">
        <w:trPr>
          <w:trHeight w:hRule="exact" w:val="1807"/>
        </w:trPr>
        <w:tc>
          <w:tcPr>
            <w:tcW w:w="5029" w:type="dxa"/>
            <w:tcMar>
              <w:right w:w="144" w:type="dxa"/>
            </w:tcMar>
            <w:vAlign w:val="bottom"/>
          </w:tcPr>
          <w:p w:rsidR="007A0F44" w:rsidRPr="00FD4368" w:rsidRDefault="001069BF" w:rsidP="00082942">
            <w:pPr>
              <w:pStyle w:val="Ttulo"/>
              <w:rPr>
                <w:color w:val="FFFFFF" w:themeColor="background1"/>
              </w:rPr>
            </w:pPr>
            <w:r w:rsidRPr="00FD4368">
              <w:rPr>
                <w:color w:val="FFFFFF" w:themeColor="background1"/>
              </w:rPr>
              <w:t>EDITO</w:t>
            </w:r>
            <w:r w:rsidR="007132D1" w:rsidRPr="00FD4368">
              <w:rPr>
                <w:color w:val="FFFFFF" w:themeColor="background1"/>
              </w:rPr>
              <w:t xml:space="preserve"> Donato</w:t>
            </w:r>
          </w:p>
          <w:p w:rsidR="007A0F44" w:rsidRPr="004E059E" w:rsidRDefault="00242BBF" w:rsidP="001C0777">
            <w:pPr>
              <w:pStyle w:val="Subttulo"/>
            </w:pPr>
            <w:r w:rsidRPr="00FD4368">
              <w:rPr>
                <w:color w:val="FFFFFF" w:themeColor="background1"/>
              </w:rPr>
              <w:t>Tchoko</w:t>
            </w:r>
            <w:r w:rsidR="001C0777" w:rsidRPr="00FD4368">
              <w:rPr>
                <w:color w:val="FFFFFF" w:themeColor="background1"/>
              </w:rPr>
              <w:t>so</w:t>
            </w:r>
          </w:p>
        </w:tc>
        <w:tc>
          <w:tcPr>
            <w:tcW w:w="3847" w:type="dxa"/>
            <w:tcMar>
              <w:left w:w="144" w:type="dxa"/>
            </w:tcMar>
            <w:vAlign w:val="bottom"/>
          </w:tcPr>
          <w:p w:rsidR="007A0F44" w:rsidRPr="004E059E" w:rsidRDefault="0080089F" w:rsidP="00082942">
            <w:pPr>
              <w:pStyle w:val="Informaesdecontato"/>
            </w:pPr>
            <w:r w:rsidRPr="00FD4368">
              <w:rPr>
                <w:color w:val="FFFFFF" w:themeColor="background1"/>
              </w:rPr>
              <w:t>Lobito – São João</w:t>
            </w:r>
            <w:r w:rsidR="007A0F44" w:rsidRPr="00FD4368">
              <w:rPr>
                <w:color w:val="FFFFFF" w:themeColor="background1"/>
                <w:lang w:val="pt-BR" w:bidi="pt-BR"/>
              </w:rPr>
              <w:t xml:space="preserve">  </w:t>
            </w:r>
            <w:r w:rsidR="007A0F44" w:rsidRPr="004E059E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E5F98CF" wp14:editId="34764C17">
                      <wp:extent cx="118872" cy="118872"/>
                      <wp:effectExtent l="0" t="0" r="0" b="0"/>
                      <wp:docPr id="54" name="Ícone de endereços" descr="Ícone de endereço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F5DAA8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4E059E" w:rsidRDefault="00AB29EA" w:rsidP="00082942">
            <w:pPr>
              <w:pStyle w:val="Informaesdecontato"/>
            </w:pPr>
            <w:r w:rsidRPr="00FD4368">
              <w:rPr>
                <w:color w:val="FFFFFF" w:themeColor="background1"/>
              </w:rPr>
              <w:t>+244 958 722</w:t>
            </w:r>
            <w:r w:rsidR="00822775" w:rsidRPr="00FD4368">
              <w:rPr>
                <w:color w:val="FFFFFF" w:themeColor="background1"/>
              </w:rPr>
              <w:t xml:space="preserve"> </w:t>
            </w:r>
            <w:r w:rsidRPr="00FD4368">
              <w:rPr>
                <w:color w:val="FFFFFF" w:themeColor="background1"/>
              </w:rPr>
              <w:t xml:space="preserve">115| </w:t>
            </w:r>
            <w:r w:rsidR="002C28B4" w:rsidRPr="00FD4368">
              <w:rPr>
                <w:color w:val="FFFFFF" w:themeColor="background1"/>
              </w:rPr>
              <w:t xml:space="preserve">+244 </w:t>
            </w:r>
            <w:r w:rsidR="0080089F" w:rsidRPr="00FD4368">
              <w:rPr>
                <w:color w:val="FFFFFF" w:themeColor="background1"/>
              </w:rPr>
              <w:t>9</w:t>
            </w:r>
            <w:r w:rsidR="002C28B4" w:rsidRPr="00FD4368">
              <w:rPr>
                <w:color w:val="FFFFFF" w:themeColor="background1"/>
              </w:rPr>
              <w:t>41</w:t>
            </w:r>
            <w:r w:rsidR="0080089F" w:rsidRPr="00FD4368">
              <w:rPr>
                <w:color w:val="FFFFFF" w:themeColor="background1"/>
              </w:rPr>
              <w:t xml:space="preserve"> </w:t>
            </w:r>
            <w:r w:rsidR="002C28B4" w:rsidRPr="00FD4368">
              <w:rPr>
                <w:color w:val="FFFFFF" w:themeColor="background1"/>
              </w:rPr>
              <w:t>059</w:t>
            </w:r>
            <w:r w:rsidR="0080089F" w:rsidRPr="00FD4368">
              <w:rPr>
                <w:color w:val="FFFFFF" w:themeColor="background1"/>
              </w:rPr>
              <w:t xml:space="preserve"> </w:t>
            </w:r>
            <w:r w:rsidR="002C28B4" w:rsidRPr="00FD4368">
              <w:rPr>
                <w:color w:val="FFFFFF" w:themeColor="background1"/>
              </w:rPr>
              <w:t>086</w:t>
            </w:r>
            <w:r w:rsidR="007A0F44" w:rsidRPr="00FD4368">
              <w:rPr>
                <w:color w:val="FFFFFF" w:themeColor="background1"/>
                <w:lang w:val="pt-BR" w:bidi="pt-BR"/>
              </w:rPr>
              <w:t xml:space="preserve">  </w:t>
            </w:r>
            <w:r w:rsidR="007A0F44" w:rsidRPr="004E059E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CA1EAF3" wp14:editId="5ABF30D6">
                      <wp:extent cx="109728" cy="109728"/>
                      <wp:effectExtent l="0" t="0" r="5080" b="5080"/>
                      <wp:docPr id="55" name="Ícone de telefone" descr="Ícone de telef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14E2E6D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4E059E" w:rsidRDefault="0080089F" w:rsidP="00082942">
            <w:pPr>
              <w:pStyle w:val="Informaesdecontato"/>
            </w:pPr>
            <w:r w:rsidRPr="00FD4368">
              <w:rPr>
                <w:color w:val="FFFFFF" w:themeColor="background1"/>
              </w:rPr>
              <w:t>editotchocosso13@gmail.com</w:t>
            </w:r>
            <w:r w:rsidR="007A0F44" w:rsidRPr="00FD4368">
              <w:rPr>
                <w:color w:val="FFFFFF" w:themeColor="background1"/>
                <w:lang w:val="pt-BR" w:bidi="pt-BR"/>
              </w:rPr>
              <w:t xml:space="preserve">  </w:t>
            </w:r>
            <w:r w:rsidR="007A0F44" w:rsidRPr="004E059E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3C1634C" wp14:editId="5D0B477B">
                      <wp:extent cx="137160" cy="91440"/>
                      <wp:effectExtent l="0" t="0" r="0" b="3810"/>
                      <wp:docPr id="56" name="Forma Livre 5" descr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82CA4BE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4E059E" w:rsidRDefault="00822775" w:rsidP="007132D1">
            <w:pPr>
              <w:pStyle w:val="Informaesdecontato"/>
            </w:pPr>
            <w:r w:rsidRPr="00FD4368">
              <w:rPr>
                <w:color w:val="FFFFFF" w:themeColor="background1"/>
              </w:rPr>
              <w:t>Ed</w:t>
            </w:r>
            <w:r w:rsidR="007132D1" w:rsidRPr="00FD4368">
              <w:rPr>
                <w:color w:val="FFFFFF" w:themeColor="background1"/>
              </w:rPr>
              <w:t>ito Tchokoso</w:t>
            </w:r>
            <w:r w:rsidR="007A0F44" w:rsidRPr="00FD4368">
              <w:rPr>
                <w:color w:val="FFFFFF" w:themeColor="background1"/>
                <w:lang w:val="pt-BR" w:bidi="pt-BR"/>
              </w:rPr>
              <w:t xml:space="preserve">  </w:t>
            </w:r>
            <w:r w:rsidR="007A0F44" w:rsidRPr="004E059E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1C033B6" wp14:editId="558CAEBF">
                      <wp:extent cx="109728" cy="109728"/>
                      <wp:effectExtent l="0" t="0" r="5080" b="5080"/>
                      <wp:docPr id="57" name="Ícone do LinkedIn" descr="Ícone do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33037A8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7A0F44" w:rsidRPr="004E059E">
              <w:rPr>
                <w:lang w:val="pt-BR" w:bidi="pt-BR"/>
              </w:rPr>
              <w:t xml:space="preserve">  </w:t>
            </w:r>
          </w:p>
        </w:tc>
      </w:tr>
    </w:tbl>
    <w:tbl>
      <w:tblPr>
        <w:tblStyle w:val="TabelaSimples2"/>
        <w:tblW w:w="541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A primeira tabela representa a tabela de layout de informações de contato. A segunda tabela é a tabela de objetivo"/>
      </w:tblPr>
      <w:tblGrid>
        <w:gridCol w:w="708"/>
        <w:gridCol w:w="8287"/>
      </w:tblGrid>
      <w:tr w:rsidR="000E24AC" w:rsidRPr="00565B06" w:rsidTr="00AB2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tcW w:w="708" w:type="dxa"/>
            <w:tcBorders>
              <w:bottom w:val="none" w:sz="0" w:space="0" w:color="auto"/>
            </w:tcBorders>
            <w:shd w:val="clear" w:color="auto" w:fill="auto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787F40">
            <w:pPr>
              <w:pStyle w:val="cones"/>
              <w:jc w:val="left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4F3C986" wp14:editId="1786DE8B">
                      <wp:extent cx="274320" cy="274320"/>
                      <wp:effectExtent l="0" t="0" r="0" b="0"/>
                      <wp:docPr id="13" name="Ícone de objetivo no ícone de círculo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o ícone de objetivo" descr="Círculo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nha horizontal superior do ícone de objetivo" descr="Linha horizontal sup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nha horizontal intermediária do ícone de objetivo" descr="Linha horizontal intermediária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nha horizontal inferior do ícone de objetivo" descr="Linha horizontal inf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245277B1" id="Ícone de objetivo no ícone de círculo" o:spid="_x0000_s1026" alt="Ícone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vfQyFsQ4AADVmAAAOAAAAAAAAAAAAAAAA&#10;AC4CAABkcnMvZTJvRG9jLnhtbFBLAQItABQABgAIAAAAIQAYauyH2QAAAAMBAAAPAAAAAAAAAAAA&#10;AAAAAAsRAABkcnMvZG93bnJldi54bWxQSwUGAAAAAAQABADzAAAAERIAAAAA&#10;">
    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termediária do ícone de objetivo" o:spid="_x0000_s1029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87" w:type="dxa"/>
            <w:tcBorders>
              <w:bottom w:val="none" w:sz="0" w:space="0" w:color="auto"/>
            </w:tcBorders>
            <w:shd w:val="clear" w:color="auto" w:fill="auto"/>
            <w:tcMar>
              <w:bottom w:w="0" w:type="dxa"/>
            </w:tcMar>
            <w:vAlign w:val="bottom"/>
          </w:tcPr>
          <w:p w:rsidR="000E24AC" w:rsidRPr="00565B06" w:rsidRDefault="00746B3E" w:rsidP="007850D1">
            <w:pPr>
              <w:pStyle w:val="Ttulo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897F5ABCF0D545BDB32F910350C2EF2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7132D1">
                  <w:rPr>
                    <w:b/>
                    <w:lang w:val="pt-BR" w:bidi="pt-BR"/>
                  </w:rPr>
                  <w:t>Objetivo</w:t>
                </w:r>
              </w:sdtContent>
            </w:sdt>
          </w:p>
        </w:tc>
      </w:tr>
    </w:tbl>
    <w:p w:rsidR="00A77B4D" w:rsidRPr="00565B06" w:rsidRDefault="001C0777" w:rsidP="007850D1">
      <w:r>
        <w:t xml:space="preserve">Mostrar </w:t>
      </w:r>
      <w:r w:rsidR="001069BF">
        <w:t>o meu potencial e adquirir</w:t>
      </w:r>
      <w:r>
        <w:t xml:space="preserve"> experiências de trabalho por intermédio das vossas colocações em locais que me for proposto para dar o meu contributo como trabalhador e </w:t>
      </w:r>
      <w:r w:rsidR="00787F40" w:rsidRPr="00787F40">
        <w:t>criar expectativas à futuras carreiras, dentro da instituição para, o bem da mesma e do País.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717"/>
        <w:gridCol w:w="8295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cones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5CDBCDA" wp14:editId="10D2AF78">
                      <wp:extent cx="274320" cy="274320"/>
                      <wp:effectExtent l="0" t="0" r="0" b="0"/>
                      <wp:docPr id="18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0D5AA109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EO+xgAAHy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gCREO+xgAAHyPAAAO&#10;AAAAAAAAAAAAAAAAAC4CAABkcnMvZTJvRG9jLnhtbFBLAQItABQABgAIAAAAIQAYauyH2QAAAAMB&#10;AAAPAAAAAAAAAAAAAAAAAFUbAABkcnMvZG93bnJldi54bWxQSwUGAAAAAAQABADzAAAAWxwAAAAA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746B3E" w:rsidP="002146F8">
            <w:pPr>
              <w:pStyle w:val="Ttulo1"/>
              <w:outlineLvl w:val="0"/>
            </w:pPr>
            <w:sdt>
              <w:sdtPr>
                <w:alias w:val="Formação:"/>
                <w:tag w:val="Escolaridade:"/>
                <w:id w:val="1586649636"/>
                <w:placeholder>
                  <w:docPart w:val="434C272FBC8A47FAB239A28B69FC29E0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val="pt-BR" w:bidi="pt-BR"/>
                  </w:rPr>
                  <w:t>Educação</w:t>
                </w:r>
              </w:sdtContent>
            </w:sdt>
          </w:p>
        </w:tc>
      </w:tr>
    </w:tbl>
    <w:p w:rsidR="001C0777" w:rsidRPr="001C0777" w:rsidRDefault="001069BF" w:rsidP="001C0777">
      <w:pPr>
        <w:pStyle w:val="Ttulo2"/>
        <w:rPr>
          <w:iCs/>
          <w:color w:val="4C4C4C" w:themeColor="text2" w:themeTint="BF"/>
        </w:rPr>
      </w:pPr>
      <w:r>
        <w:t>Informática de Gestão</w:t>
      </w:r>
      <w:r w:rsidR="007C0E0E" w:rsidRPr="00565B06">
        <w:rPr>
          <w:lang w:val="pt-BR" w:bidi="pt-BR"/>
        </w:rPr>
        <w:t xml:space="preserve"> | </w:t>
      </w:r>
      <w:r>
        <w:rPr>
          <w:rStyle w:val="nfase"/>
          <w:lang w:val="pt-BR"/>
        </w:rPr>
        <w:t>IPAG</w:t>
      </w:r>
      <w:r>
        <w:rPr>
          <w:rStyle w:val="nfase"/>
        </w:rPr>
        <w:t xml:space="preserve"> ( Instituto Politécnico de Administração e Gestão da Catumbela</w:t>
      </w:r>
      <w:r w:rsidR="001C0777">
        <w:rPr>
          <w:rStyle w:val="nfase"/>
        </w:rPr>
        <w:t xml:space="preserve">) </w:t>
      </w:r>
    </w:p>
    <w:p w:rsidR="007C0E0E" w:rsidRPr="00565B06" w:rsidRDefault="00787F40" w:rsidP="007C0E0E">
      <w:r>
        <w:t>Concluído com êxito.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717"/>
        <w:gridCol w:w="8295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cones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407A7D6" wp14:editId="04BE6F19">
                      <wp:extent cx="274320" cy="274320"/>
                      <wp:effectExtent l="0" t="0" r="0" b="0"/>
                      <wp:docPr id="21" name="Ícone de círculo de experiência" descr="Ícone de experiê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o ícone de experiência" descr="Círculo do ícone de experiê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o ícone de experiência" descr="Símbolo do ícone de experiê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768AAC3B" id="Ícone de círculo de experiência" o:spid="_x0000_s1026" alt="Ícone de experiê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F5RuWwxEAAEhkAAAOAAAAAAAAAAAAAAAAAC4CAABkcnMvZTJv&#10;RG9jLnhtbFBLAQItABQABgAIAAAAIQAYauyH2QAAAAMBAAAPAAAAAAAAAAAAAAAAAB0UAABkcnMv&#10;ZG93bnJldi54bWxQSwUGAAAAAAQABADzAAAAIxUAAAAA&#10;">
                      <v:shape id="Círculo do ícone de experiência" o:spid="_x0000_s1027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xperiência" o:spid="_x0000_s102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746B3E" w:rsidP="0004158B">
            <w:pPr>
              <w:pStyle w:val="Ttulo1"/>
              <w:outlineLvl w:val="0"/>
            </w:pPr>
            <w:sdt>
              <w:sdtPr>
                <w:alias w:val="Escolaridade:"/>
                <w:tag w:val="Escolaridade:"/>
                <w:id w:val="-2131392780"/>
                <w:placeholder>
                  <w:docPart w:val="9F37C1DBF1FE4361A6169950696D82E0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val="pt-BR" w:bidi="pt-BR"/>
                  </w:rPr>
                  <w:t>Experiência</w:t>
                </w:r>
              </w:sdtContent>
            </w:sdt>
          </w:p>
        </w:tc>
      </w:tr>
    </w:tbl>
    <w:p w:rsidR="005E088C" w:rsidRPr="00565B06" w:rsidRDefault="007132D1" w:rsidP="00B47E1E">
      <w:pPr>
        <w:pStyle w:val="Ttulo2"/>
      </w:pPr>
      <w:r>
        <w:t>Desenvolvedor de Software</w:t>
      </w:r>
      <w:r w:rsidR="005E088C" w:rsidRPr="00565B06">
        <w:rPr>
          <w:lang w:val="pt-BR" w:bidi="pt-BR"/>
        </w:rPr>
        <w:t xml:space="preserve">| </w:t>
      </w:r>
      <w:r w:rsidR="00242BBF">
        <w:rPr>
          <w:rStyle w:val="nfase"/>
        </w:rPr>
        <w:t>Independente</w:t>
      </w:r>
    </w:p>
    <w:p w:rsidR="005E088C" w:rsidRDefault="00242BBF" w:rsidP="008C0986">
      <w:pPr>
        <w:pStyle w:val="Ttulo3"/>
      </w:pPr>
      <w:r>
        <w:t>2020</w:t>
      </w:r>
      <w:r w:rsidR="005E088C" w:rsidRPr="00565B06">
        <w:rPr>
          <w:lang w:val="pt-BR" w:bidi="pt-BR"/>
        </w:rPr>
        <w:t xml:space="preserve"> – </w:t>
      </w:r>
      <w:r w:rsidR="002C28B4">
        <w:t>Actualmente</w:t>
      </w:r>
    </w:p>
    <w:p w:rsidR="00242BBF" w:rsidRDefault="00242BBF" w:rsidP="008C0986">
      <w:pPr>
        <w:pStyle w:val="Ttulo3"/>
      </w:pPr>
    </w:p>
    <w:p w:rsidR="00242BBF" w:rsidRPr="00565B06" w:rsidRDefault="00242BBF" w:rsidP="00242BBF">
      <w:pPr>
        <w:pStyle w:val="Ttulo2"/>
      </w:pPr>
      <w:r>
        <w:t>Designer Gráfico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Independente</w:t>
      </w:r>
    </w:p>
    <w:p w:rsidR="00242BBF" w:rsidRDefault="00242BBF" w:rsidP="00242BBF">
      <w:pPr>
        <w:pStyle w:val="Ttulo3"/>
      </w:pPr>
      <w:r>
        <w:t>2019</w:t>
      </w:r>
      <w:r w:rsidRPr="00565B06">
        <w:rPr>
          <w:lang w:val="pt-BR" w:bidi="pt-BR"/>
        </w:rPr>
        <w:t xml:space="preserve"> – </w:t>
      </w:r>
      <w:r w:rsidR="007132D1">
        <w:t>Actualmente</w:t>
      </w:r>
    </w:p>
    <w:p w:rsidR="00242BBF" w:rsidRPr="00565B06" w:rsidRDefault="00242BBF" w:rsidP="008C0986">
      <w:pPr>
        <w:pStyle w:val="Ttulo3"/>
      </w:pP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17"/>
        <w:gridCol w:w="8295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cones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5B98323" wp14:editId="28E89A47">
                      <wp:extent cx="274320" cy="274320"/>
                      <wp:effectExtent l="0" t="0" r="0" b="0"/>
                      <wp:docPr id="24" name="Habilidades no ícone de círculo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o ícone de habilidades" descr="Círculo do ícone de habil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ímbolo do ícone de habilidades parte 1" descr="Símbolo do ícone de habil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ímbolo do ícone de habilidades parte 2" descr="Símbolo do ícone de habilidades part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ímbolo do ícone de habilidades parte 3" descr="Símbolo do ícone de habil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ímbolo do ícone de habilidades parte 4" descr="Símbolo do ícone de habilidades part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65177455" id="Habilidades no ícone de círculo" o:spid="_x0000_s1026" alt="Ícone de habil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E4/O/d5&#10;IQAAbc4AAA4AAAAAAAAAAAAAAAAALgIAAGRycy9lMm9Eb2MueG1sUEsBAi0AFAAGAAgAAAAhABhq&#10;7IfZAAAAAwEAAA8AAAAAAAAAAAAAAAAA0yMAAGRycy9kb3ducmV2LnhtbFBLBQYAAAAABAAEAPMA&#10;AADZJAAAAAA=&#10;">
                      <v:shape id="Círculo do ícone de habilidades" o:spid="_x0000_s1027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habilidades parte 1" o:spid="_x0000_s1028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ímbolo do ícone de habilidades parte 2" o:spid="_x0000_s1029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ímbolo do ícone de habilidades parte 3" o:spid="_x0000_s1030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7132D1" w:rsidP="007132D1">
            <w:pPr>
              <w:pStyle w:val="Ttulo1"/>
              <w:outlineLvl w:val="0"/>
            </w:pPr>
            <w:r>
              <w:t>Principais Competências</w:t>
            </w:r>
            <w:r w:rsidR="00822775">
              <w:t xml:space="preserve"> e Habilidades</w:t>
            </w:r>
          </w:p>
        </w:tc>
      </w:tr>
    </w:tbl>
    <w:tbl>
      <w:tblPr>
        <w:tblStyle w:val="TabeladeGrade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4137"/>
        <w:gridCol w:w="4169"/>
      </w:tblGrid>
      <w:tr w:rsidR="00143224" w:rsidRPr="00565B06" w:rsidTr="004E059E">
        <w:tc>
          <w:tcPr>
            <w:tcW w:w="4137" w:type="dxa"/>
          </w:tcPr>
          <w:p w:rsidR="00316CE4" w:rsidRDefault="007132D1" w:rsidP="004E059E">
            <w:pPr>
              <w:pStyle w:val="Commarcadores"/>
            </w:pPr>
            <w:r>
              <w:t>Desenvolvimento de Sites e Sistemas de Gestão</w:t>
            </w:r>
            <w:r w:rsidR="008C0986">
              <w:t>.</w:t>
            </w:r>
          </w:p>
          <w:p w:rsidR="00242BBF" w:rsidRDefault="007132D1" w:rsidP="00242BBF">
            <w:pPr>
              <w:pStyle w:val="Commarcadores"/>
            </w:pPr>
            <w:r>
              <w:t>Desenvolvimento e Gestão de Projectos</w:t>
            </w:r>
            <w:r w:rsidR="00242BBF">
              <w:t>.</w:t>
            </w:r>
          </w:p>
          <w:p w:rsidR="00242BBF" w:rsidRPr="00565B06" w:rsidRDefault="007132D1" w:rsidP="00242BBF">
            <w:pPr>
              <w:pStyle w:val="Commarcadores"/>
            </w:pPr>
            <w:r>
              <w:t>Excelentes</w:t>
            </w:r>
            <w:r w:rsidR="00242BBF">
              <w:t xml:space="preserve"> conhecimentos em informática.</w:t>
            </w:r>
          </w:p>
        </w:tc>
        <w:tc>
          <w:tcPr>
            <w:tcW w:w="4169" w:type="dxa"/>
            <w:tcMar>
              <w:left w:w="576" w:type="dxa"/>
            </w:tcMar>
          </w:tcPr>
          <w:p w:rsidR="00DA59C1" w:rsidRDefault="00787F40" w:rsidP="00DA59C1">
            <w:pPr>
              <w:pStyle w:val="Commarcadores"/>
            </w:pPr>
            <w:r>
              <w:t>Resolução de Problemas</w:t>
            </w:r>
            <w:r w:rsidR="008C0986">
              <w:t>.</w:t>
            </w:r>
          </w:p>
          <w:p w:rsidR="00822775" w:rsidRDefault="00822775" w:rsidP="00DA59C1">
            <w:pPr>
              <w:pStyle w:val="Commarcadores"/>
            </w:pPr>
            <w:r>
              <w:t>Inglês: El</w:t>
            </w:r>
            <w:r w:rsidR="005A3DAC">
              <w:t>ementar</w:t>
            </w:r>
            <w:r>
              <w:t>.</w:t>
            </w:r>
          </w:p>
          <w:p w:rsidR="00FD4368" w:rsidRDefault="00FD4368" w:rsidP="00DA59C1">
            <w:pPr>
              <w:pStyle w:val="Commarcadores"/>
            </w:pPr>
            <w:r>
              <w:t>Francês e Italiano: Básico.</w:t>
            </w:r>
            <w:bookmarkStart w:id="0" w:name="_GoBack"/>
            <w:bookmarkEnd w:id="0"/>
          </w:p>
          <w:p w:rsidR="00787F40" w:rsidRDefault="00787F40" w:rsidP="00DA59C1">
            <w:pPr>
              <w:pStyle w:val="Commarcadores"/>
            </w:pPr>
            <w:r>
              <w:t>Autodidata.</w:t>
            </w:r>
          </w:p>
          <w:p w:rsidR="00242BBF" w:rsidRPr="00565B06" w:rsidRDefault="008C0986" w:rsidP="00242BBF">
            <w:pPr>
              <w:pStyle w:val="Commarcadores"/>
            </w:pPr>
            <w:r>
              <w:t>Organizado</w:t>
            </w:r>
            <w:r w:rsidR="004E059E">
              <w:t>.</w:t>
            </w:r>
          </w:p>
        </w:tc>
      </w:tr>
    </w:tbl>
    <w:p w:rsidR="007A0F44" w:rsidRPr="004E059E" w:rsidRDefault="007A0F44" w:rsidP="00316CE4">
      <w:pPr>
        <w:rPr>
          <w:u w:val="single"/>
        </w:rPr>
      </w:pPr>
    </w:p>
    <w:sectPr w:rsidR="007A0F44" w:rsidRPr="004E059E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3E" w:rsidRDefault="00746B3E" w:rsidP="00F534FB">
      <w:pPr>
        <w:spacing w:after="0"/>
      </w:pPr>
      <w:r>
        <w:separator/>
      </w:r>
    </w:p>
  </w:endnote>
  <w:endnote w:type="continuationSeparator" w:id="0">
    <w:p w:rsidR="00746B3E" w:rsidRDefault="00746B3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2277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3E" w:rsidRDefault="00746B3E" w:rsidP="00F534FB">
      <w:pPr>
        <w:spacing w:after="0"/>
      </w:pPr>
      <w:r>
        <w:separator/>
      </w:r>
    </w:p>
  </w:footnote>
  <w:footnote w:type="continuationSeparator" w:id="0">
    <w:p w:rsidR="00746B3E" w:rsidRDefault="00746B3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2540" b="0"/>
              <wp:wrapNone/>
              <wp:docPr id="1" name="Retângulo 1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F31F94" id="Retâ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" fillcolor="#251f47 [2405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BA8C2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77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32D2"/>
    <w:rsid w:val="0006454B"/>
    <w:rsid w:val="00075B13"/>
    <w:rsid w:val="00082942"/>
    <w:rsid w:val="00092692"/>
    <w:rsid w:val="00096203"/>
    <w:rsid w:val="000A0229"/>
    <w:rsid w:val="000E24AC"/>
    <w:rsid w:val="000E4A73"/>
    <w:rsid w:val="000F79EA"/>
    <w:rsid w:val="001069BF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777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2BBF"/>
    <w:rsid w:val="0025163F"/>
    <w:rsid w:val="00254330"/>
    <w:rsid w:val="00260F01"/>
    <w:rsid w:val="00275C94"/>
    <w:rsid w:val="00277638"/>
    <w:rsid w:val="0028164F"/>
    <w:rsid w:val="002823BE"/>
    <w:rsid w:val="00286A18"/>
    <w:rsid w:val="00297ED0"/>
    <w:rsid w:val="002A4EDA"/>
    <w:rsid w:val="002B01E3"/>
    <w:rsid w:val="002B3FC8"/>
    <w:rsid w:val="002C28B4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83946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059E"/>
    <w:rsid w:val="004E2794"/>
    <w:rsid w:val="004E77A5"/>
    <w:rsid w:val="004F1057"/>
    <w:rsid w:val="004F199F"/>
    <w:rsid w:val="004F3751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3DAC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057E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70D"/>
    <w:rsid w:val="006D65F8"/>
    <w:rsid w:val="006F4D23"/>
    <w:rsid w:val="007132D1"/>
    <w:rsid w:val="007175B9"/>
    <w:rsid w:val="007215A9"/>
    <w:rsid w:val="007253E8"/>
    <w:rsid w:val="00735140"/>
    <w:rsid w:val="0073645E"/>
    <w:rsid w:val="007366E5"/>
    <w:rsid w:val="00745196"/>
    <w:rsid w:val="00746B3E"/>
    <w:rsid w:val="00750C23"/>
    <w:rsid w:val="00755346"/>
    <w:rsid w:val="00776E3A"/>
    <w:rsid w:val="007850D1"/>
    <w:rsid w:val="007857C8"/>
    <w:rsid w:val="00785FEB"/>
    <w:rsid w:val="00785FF6"/>
    <w:rsid w:val="00787F40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089F"/>
    <w:rsid w:val="008030EE"/>
    <w:rsid w:val="00812148"/>
    <w:rsid w:val="00814B43"/>
    <w:rsid w:val="00814FA5"/>
    <w:rsid w:val="00822775"/>
    <w:rsid w:val="0083016A"/>
    <w:rsid w:val="00846AAE"/>
    <w:rsid w:val="00867081"/>
    <w:rsid w:val="008978E8"/>
    <w:rsid w:val="008A02C4"/>
    <w:rsid w:val="008A49A0"/>
    <w:rsid w:val="008A6538"/>
    <w:rsid w:val="008C0986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29EA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7EA0"/>
    <w:rsid w:val="00BA2D57"/>
    <w:rsid w:val="00BA71B3"/>
    <w:rsid w:val="00BB34BE"/>
    <w:rsid w:val="00BC0E1A"/>
    <w:rsid w:val="00BC1472"/>
    <w:rsid w:val="00BD077A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02B"/>
    <w:rsid w:val="00D73B9B"/>
    <w:rsid w:val="00D73C98"/>
    <w:rsid w:val="00D77483"/>
    <w:rsid w:val="00D7797C"/>
    <w:rsid w:val="00D83EA1"/>
    <w:rsid w:val="00D85CA4"/>
    <w:rsid w:val="00DA0AC7"/>
    <w:rsid w:val="00DA59C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6AB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29C5"/>
    <w:rsid w:val="00F534FB"/>
    <w:rsid w:val="00F56FFE"/>
    <w:rsid w:val="00F732BB"/>
    <w:rsid w:val="00F904FC"/>
    <w:rsid w:val="00F935BF"/>
    <w:rsid w:val="00F94EB5"/>
    <w:rsid w:val="00FA4359"/>
    <w:rsid w:val="00FA4C84"/>
    <w:rsid w:val="00FB0F18"/>
    <w:rsid w:val="00FD436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CC0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X\Music\Paulo%20Fredy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7F5ABCF0D545BDB32F910350C2EF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2E401D-CEAA-41AA-B98C-1DA1F596129D}"/>
      </w:docPartPr>
      <w:docPartBody>
        <w:p w:rsidR="00C815B5" w:rsidRDefault="003D7D27">
          <w:pPr>
            <w:pStyle w:val="897F5ABCF0D545BDB32F910350C2EF2E"/>
          </w:pPr>
          <w:r w:rsidRPr="00D85CA4">
            <w:rPr>
              <w:lang w:val="pt-BR" w:bidi="pt-BR"/>
            </w:rPr>
            <w:t>Objetivo</w:t>
          </w:r>
        </w:p>
      </w:docPartBody>
    </w:docPart>
    <w:docPart>
      <w:docPartPr>
        <w:name w:val="434C272FBC8A47FAB239A28B69FC29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725726-F6F5-4A1C-B801-B852FD8BABEE}"/>
      </w:docPartPr>
      <w:docPartBody>
        <w:p w:rsidR="00C815B5" w:rsidRDefault="003D7D27">
          <w:pPr>
            <w:pStyle w:val="434C272FBC8A47FAB239A28B69FC29E0"/>
          </w:pPr>
          <w:r w:rsidRPr="00565B06">
            <w:rPr>
              <w:lang w:val="pt-BR" w:bidi="pt-BR"/>
            </w:rPr>
            <w:t>Educação</w:t>
          </w:r>
        </w:p>
      </w:docPartBody>
    </w:docPart>
    <w:docPart>
      <w:docPartPr>
        <w:name w:val="9F37C1DBF1FE4361A6169950696D82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E804BD-A4C8-4CB4-8984-51E173821150}"/>
      </w:docPartPr>
      <w:docPartBody>
        <w:p w:rsidR="00C815B5" w:rsidRDefault="003D7D27">
          <w:pPr>
            <w:pStyle w:val="9F37C1DBF1FE4361A6169950696D82E0"/>
          </w:pPr>
          <w:r w:rsidRPr="00565B06">
            <w:rPr>
              <w:lang w:val="pt-BR"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27"/>
    <w:rsid w:val="003D7D27"/>
    <w:rsid w:val="004001C4"/>
    <w:rsid w:val="00642AF0"/>
    <w:rsid w:val="00865A90"/>
    <w:rsid w:val="008B5E3C"/>
    <w:rsid w:val="00987DBC"/>
    <w:rsid w:val="00B808EC"/>
    <w:rsid w:val="00BF3DD0"/>
    <w:rsid w:val="00C815B5"/>
    <w:rsid w:val="00E7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8A50D79E73347D8A3E8C7EBDE8FC1CE">
    <w:name w:val="78A50D79E73347D8A3E8C7EBDE8FC1CE"/>
  </w:style>
  <w:style w:type="paragraph" w:customStyle="1" w:styleId="A75961CF0CFB4E10BA46FAD705CE3784">
    <w:name w:val="A75961CF0CFB4E10BA46FAD705CE3784"/>
  </w:style>
  <w:style w:type="paragraph" w:customStyle="1" w:styleId="B4E4976769BC4E50A0F1B3ABA9AD392E">
    <w:name w:val="B4E4976769BC4E50A0F1B3ABA9AD392E"/>
  </w:style>
  <w:style w:type="paragraph" w:customStyle="1" w:styleId="E63B1ED7C5B54035A265C1BD9A91DF39">
    <w:name w:val="E63B1ED7C5B54035A265C1BD9A91DF39"/>
  </w:style>
  <w:style w:type="paragraph" w:customStyle="1" w:styleId="AB0683FD0115477EB16DFA1DF3613188">
    <w:name w:val="AB0683FD0115477EB16DFA1DF3613188"/>
  </w:style>
  <w:style w:type="paragraph" w:customStyle="1" w:styleId="60C9EE0AF4674045A469D77375FEC30C">
    <w:name w:val="60C9EE0AF4674045A469D77375FEC30C"/>
  </w:style>
  <w:style w:type="paragraph" w:customStyle="1" w:styleId="3D192842824E4EDAB965F711C129F303">
    <w:name w:val="3D192842824E4EDAB965F711C129F303"/>
  </w:style>
  <w:style w:type="paragraph" w:customStyle="1" w:styleId="897F5ABCF0D545BDB32F910350C2EF2E">
    <w:name w:val="897F5ABCF0D545BDB32F910350C2EF2E"/>
  </w:style>
  <w:style w:type="paragraph" w:customStyle="1" w:styleId="6C916A4FD0CF4D0BB148275F20CFDCFE">
    <w:name w:val="6C916A4FD0CF4D0BB148275F20CFDCFE"/>
  </w:style>
  <w:style w:type="paragraph" w:customStyle="1" w:styleId="434C272FBC8A47FAB239A28B69FC29E0">
    <w:name w:val="434C272FBC8A47FAB239A28B69FC29E0"/>
  </w:style>
  <w:style w:type="paragraph" w:customStyle="1" w:styleId="6721D1EBC50240079DFFD1DCD77485A2">
    <w:name w:val="6721D1EBC50240079DFFD1DCD77485A2"/>
  </w:style>
  <w:style w:type="character" w:styleId="nfase">
    <w:name w:val="Emphasis"/>
    <w:basedOn w:val="Fontepargpadro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6ED69C939134B34864DB49BD609016B">
    <w:name w:val="56ED69C939134B34864DB49BD609016B"/>
  </w:style>
  <w:style w:type="paragraph" w:customStyle="1" w:styleId="8C0FCCB82E77430082034B6DEEBFBD3C">
    <w:name w:val="8C0FCCB82E77430082034B6DEEBFBD3C"/>
  </w:style>
  <w:style w:type="paragraph" w:customStyle="1" w:styleId="A50EB93BDB98482DADECD90C8C2940DD">
    <w:name w:val="A50EB93BDB98482DADECD90C8C2940DD"/>
  </w:style>
  <w:style w:type="paragraph" w:customStyle="1" w:styleId="3BA224F62D414216AD3A77E17C8BEAD8">
    <w:name w:val="3BA224F62D414216AD3A77E17C8BEAD8"/>
  </w:style>
  <w:style w:type="paragraph" w:customStyle="1" w:styleId="52E7D0B31A634BBC8E2935E06DE9192F">
    <w:name w:val="52E7D0B31A634BBC8E2935E06DE9192F"/>
  </w:style>
  <w:style w:type="paragraph" w:customStyle="1" w:styleId="46CFC72E985C4AB5AF4AE2201154BC67">
    <w:name w:val="46CFC72E985C4AB5AF4AE2201154BC67"/>
  </w:style>
  <w:style w:type="paragraph" w:customStyle="1" w:styleId="AAB281174DD647368B9AC0D70A100AD1">
    <w:name w:val="AAB281174DD647368B9AC0D70A100AD1"/>
  </w:style>
  <w:style w:type="paragraph" w:customStyle="1" w:styleId="823DE1D0C2D14FDEBE0B0623A38C6D78">
    <w:name w:val="823DE1D0C2D14FDEBE0B0623A38C6D78"/>
  </w:style>
  <w:style w:type="paragraph" w:customStyle="1" w:styleId="4222E19BCE524D349A3647469A2DA25E">
    <w:name w:val="4222E19BCE524D349A3647469A2DA25E"/>
  </w:style>
  <w:style w:type="paragraph" w:customStyle="1" w:styleId="9F37C1DBF1FE4361A6169950696D82E0">
    <w:name w:val="9F37C1DBF1FE4361A6169950696D82E0"/>
  </w:style>
  <w:style w:type="paragraph" w:customStyle="1" w:styleId="8F13A4FC541D4502B5667F91B8213950">
    <w:name w:val="8F13A4FC541D4502B5667F91B8213950"/>
  </w:style>
  <w:style w:type="paragraph" w:customStyle="1" w:styleId="9B73B9079A5543C085C1D645056C88FA">
    <w:name w:val="9B73B9079A5543C085C1D645056C88FA"/>
  </w:style>
  <w:style w:type="paragraph" w:customStyle="1" w:styleId="D90FBB212B4D46D2B16CE4F65CC7BD6E">
    <w:name w:val="D90FBB212B4D46D2B16CE4F65CC7BD6E"/>
  </w:style>
  <w:style w:type="paragraph" w:customStyle="1" w:styleId="F62EFBE7D30646FE8A78EE2513AFCC1E">
    <w:name w:val="F62EFBE7D30646FE8A78EE2513AFCC1E"/>
  </w:style>
  <w:style w:type="paragraph" w:customStyle="1" w:styleId="2CEBFB46E8F3453A8927C918D4E0EF47">
    <w:name w:val="2CEBFB46E8F3453A8927C918D4E0EF47"/>
  </w:style>
  <w:style w:type="paragraph" w:customStyle="1" w:styleId="05F46AF8EA354C629C8FFB3C53371101">
    <w:name w:val="05F46AF8EA354C629C8FFB3C53371101"/>
  </w:style>
  <w:style w:type="paragraph" w:customStyle="1" w:styleId="2423F02F67C24A3594B328FA6FC9BC96">
    <w:name w:val="2423F02F67C24A3594B328FA6FC9BC96"/>
  </w:style>
  <w:style w:type="paragraph" w:customStyle="1" w:styleId="6732ACF99D094A1DA2C52BE54FD71020">
    <w:name w:val="6732ACF99D094A1DA2C52BE54FD71020"/>
  </w:style>
  <w:style w:type="paragraph" w:customStyle="1" w:styleId="AF62CDC515C0494F8D17969250CC85FA">
    <w:name w:val="AF62CDC515C0494F8D17969250CC85FA"/>
  </w:style>
  <w:style w:type="paragraph" w:customStyle="1" w:styleId="F304C697DF754F999A3DBFFBB3E99E91">
    <w:name w:val="F304C697DF754F999A3DBFFBB3E99E91"/>
  </w:style>
  <w:style w:type="paragraph" w:customStyle="1" w:styleId="10593C5884B84F4CABF6AA0A6AF2D4C4">
    <w:name w:val="10593C5884B84F4CABF6AA0A6AF2D4C4"/>
  </w:style>
  <w:style w:type="paragraph" w:customStyle="1" w:styleId="FEA28B3DEF9D409ABE66F2B44E7054EB">
    <w:name w:val="FEA28B3DEF9D409ABE66F2B44E7054EB"/>
  </w:style>
  <w:style w:type="paragraph" w:customStyle="1" w:styleId="50FEF7C65BC24783A7A757A505C8D30D">
    <w:name w:val="50FEF7C65BC24783A7A757A505C8D30D"/>
  </w:style>
  <w:style w:type="paragraph" w:customStyle="1" w:styleId="C1231A8A516F4180A3E4BD9310DFC76C">
    <w:name w:val="C1231A8A516F4180A3E4BD9310DFC76C"/>
  </w:style>
  <w:style w:type="paragraph" w:customStyle="1" w:styleId="D6F77F7CF45A450DB275B7B62DF5FC30">
    <w:name w:val="D6F77F7CF45A450DB275B7B62DF5FC30"/>
  </w:style>
  <w:style w:type="paragraph" w:customStyle="1" w:styleId="85ADE369BE9E479084D076AAC34DF52B">
    <w:name w:val="85ADE369BE9E479084D076AAC34DF52B"/>
  </w:style>
  <w:style w:type="paragraph" w:customStyle="1" w:styleId="FD4FFA482D064135A8FDD2D1FF8F7FE1">
    <w:name w:val="FD4FFA482D064135A8FDD2D1FF8F7FE1"/>
  </w:style>
  <w:style w:type="paragraph" w:customStyle="1" w:styleId="656D5D0D37764FA7A79131399EFA4A47">
    <w:name w:val="656D5D0D37764FA7A79131399EFA4A47"/>
  </w:style>
  <w:style w:type="paragraph" w:customStyle="1" w:styleId="EC62C727E5F94EF1A8F4520A49C3658C">
    <w:name w:val="EC62C727E5F94EF1A8F4520A49C3658C"/>
    <w:rsid w:val="00BF3DD0"/>
  </w:style>
  <w:style w:type="paragraph" w:customStyle="1" w:styleId="95AA2275CDB041C9958EDC91A0F8FAC5">
    <w:name w:val="95AA2275CDB041C9958EDC91A0F8FAC5"/>
    <w:rsid w:val="00BF3DD0"/>
  </w:style>
  <w:style w:type="paragraph" w:customStyle="1" w:styleId="6287F191C9244537AE4A147798992461">
    <w:name w:val="6287F191C9244537AE4A147798992461"/>
    <w:rsid w:val="00BF3DD0"/>
  </w:style>
  <w:style w:type="paragraph" w:customStyle="1" w:styleId="D430DDE863D141B180FCF182455B7318">
    <w:name w:val="D430DDE863D141B180FCF182455B7318"/>
    <w:rsid w:val="00BF3DD0"/>
  </w:style>
  <w:style w:type="paragraph" w:customStyle="1" w:styleId="39B8268EB0824DB2B18799C6D3DC6F0D">
    <w:name w:val="39B8268EB0824DB2B18799C6D3DC6F0D"/>
    <w:rsid w:val="00BF3DD0"/>
  </w:style>
  <w:style w:type="paragraph" w:customStyle="1" w:styleId="001E1F9BA67640A8B842DDEC7A270982">
    <w:name w:val="001E1F9BA67640A8B842DDEC7A270982"/>
    <w:rsid w:val="00BF3DD0"/>
  </w:style>
  <w:style w:type="paragraph" w:customStyle="1" w:styleId="6821274F1E174D20BFD1939D5BAA1971">
    <w:name w:val="6821274F1E174D20BFD1939D5BAA1971"/>
    <w:rsid w:val="00BF3DD0"/>
  </w:style>
  <w:style w:type="paragraph" w:customStyle="1" w:styleId="7FE1ADB72F844D9580E1D7156B87FD17">
    <w:name w:val="7FE1ADB72F844D9580E1D7156B87FD17"/>
    <w:rsid w:val="00BF3DD0"/>
  </w:style>
  <w:style w:type="paragraph" w:customStyle="1" w:styleId="3A1D45B0A15347E19B1B02D4F08EAAB3">
    <w:name w:val="3A1D45B0A15347E19B1B02D4F08EAAB3"/>
    <w:rsid w:val="00BF3DD0"/>
  </w:style>
  <w:style w:type="paragraph" w:customStyle="1" w:styleId="FA4C9FB0298D47E2A364848FAD53B453">
    <w:name w:val="FA4C9FB0298D47E2A364848FAD53B453"/>
    <w:rsid w:val="00BF3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Lobito – São João</CompanyAddress>
  <CompanyPhone>+244 958 722 115| +244 941 059 086</CompanyPhone>
  <CompanyFax/>
  <CompanyEmail>editotchocosso13@gmail.com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Edito Tchokoso</cp:keywords>
  <dc:description/>
  <cp:lastModifiedBy/>
  <cp:revision>1</cp:revision>
  <dcterms:created xsi:type="dcterms:W3CDTF">2022-12-26T08:33:00Z</dcterms:created>
  <dcterms:modified xsi:type="dcterms:W3CDTF">2022-12-26T08:33:00Z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